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53C" w:rsidRDefault="000555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 w:hint="eastAsia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>/</w:t>
      </w:r>
      <w:r>
        <w:rPr>
          <w:rFonts w:ascii="PingFangSC-Regular" w:eastAsia="PingFangSC-Regular" w:hAnsi="PingFangSC-Regular"/>
          <w:sz w:val="24"/>
        </w:rPr>
        <w:t>/1</w:t>
      </w:r>
    </w:p>
    <w:p w:rsidR="00226E7A" w:rsidRDefault="00CB60F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>伪指令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结果</w:t>
      </w:r>
    </w:p>
    <w:p w:rsidR="00226E7A" w:rsidRDefault="00226E7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</w:p>
    <w:p w:rsidR="00226E7A" w:rsidRDefault="00CB60F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LW </w:t>
      </w:r>
      <w:r>
        <w:rPr>
          <w:rFonts w:ascii="PingFangSC-Regular" w:eastAsia="PingFangSC-Regular" w:hAnsi="PingFangSC-Regular" w:hint="eastAsia"/>
          <w:sz w:val="24"/>
        </w:rPr>
        <w:tab/>
        <w:t>R10 R11 1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R10&lt;=18</w:t>
      </w:r>
    </w:p>
    <w:p w:rsidR="00226E7A" w:rsidRDefault="00CB60F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LW </w:t>
      </w:r>
      <w:r>
        <w:rPr>
          <w:rFonts w:ascii="PingFangSC-Regular" w:eastAsia="PingFangSC-Regular" w:hAnsi="PingFangSC-Regular" w:hint="eastAsia"/>
          <w:sz w:val="24"/>
        </w:rPr>
        <w:tab/>
        <w:t>R12 R13 1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R12&lt;=20</w:t>
      </w:r>
    </w:p>
    <w:p w:rsidR="00226E7A" w:rsidRDefault="00CB60F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ADD </w:t>
      </w:r>
      <w:r>
        <w:rPr>
          <w:rFonts w:ascii="PingFangSC-Regular" w:eastAsia="PingFangSC-Regular" w:hAnsi="PingFangSC-Regular" w:hint="eastAsia"/>
          <w:sz w:val="24"/>
        </w:rPr>
        <w:tab/>
        <w:t>R14 R12 R12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R14&lt;=40</w:t>
      </w:r>
    </w:p>
    <w:p w:rsidR="00226E7A" w:rsidRDefault="00226E7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</w:p>
    <w:p w:rsidR="00226E7A" w:rsidRDefault="00CB60F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LW </w:t>
      </w:r>
      <w:r>
        <w:rPr>
          <w:rFonts w:ascii="PingFangSC-Regular" w:eastAsia="PingFangSC-Regular" w:hAnsi="PingFangSC-Regular" w:hint="eastAsia"/>
          <w:sz w:val="24"/>
        </w:rPr>
        <w:tab/>
        <w:t>R10 R11 2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R10&lt;=19</w:t>
      </w:r>
    </w:p>
    <w:p w:rsidR="00226E7A" w:rsidRDefault="00CB60F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LW </w:t>
      </w:r>
      <w:r>
        <w:rPr>
          <w:rFonts w:ascii="PingFangSC-Regular" w:eastAsia="PingFangSC-Regular" w:hAnsi="PingFangSC-Regular" w:hint="eastAsia"/>
          <w:sz w:val="24"/>
        </w:rPr>
        <w:tab/>
        <w:t>R12 R13 2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R12&lt;=21</w:t>
      </w:r>
    </w:p>
    <w:p w:rsidR="00226E7A" w:rsidRDefault="00CB60F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ADD </w:t>
      </w:r>
      <w:r>
        <w:rPr>
          <w:rFonts w:ascii="PingFangSC-Regular" w:eastAsia="PingFangSC-Regular" w:hAnsi="PingFangSC-Regular" w:hint="eastAsia"/>
          <w:sz w:val="24"/>
        </w:rPr>
        <w:tab/>
        <w:t>R14 R12 R10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R14&lt;=40</w:t>
      </w:r>
    </w:p>
    <w:p w:rsidR="00226E7A" w:rsidRDefault="00226E7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</w:p>
    <w:p w:rsidR="00226E7A" w:rsidRDefault="00CB60F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LW </w:t>
      </w:r>
      <w:r>
        <w:rPr>
          <w:rFonts w:ascii="PingFangSC-Regular" w:eastAsia="PingFangSC-Regular" w:hAnsi="PingFangSC-Regular" w:hint="eastAsia"/>
          <w:sz w:val="24"/>
        </w:rPr>
        <w:tab/>
        <w:t>R10 R11 3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R10&lt;=20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</w:r>
    </w:p>
    <w:p w:rsidR="00226E7A" w:rsidRDefault="00CB60F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LW </w:t>
      </w:r>
      <w:r>
        <w:rPr>
          <w:rFonts w:ascii="PingFangSC-Regular" w:eastAsia="PingFangSC-Regular" w:hAnsi="PingFangSC-Regular" w:hint="eastAsia"/>
          <w:sz w:val="24"/>
        </w:rPr>
        <w:tab/>
        <w:t>R12 R13 3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R12&lt;=22</w:t>
      </w:r>
    </w:p>
    <w:p w:rsidR="00226E7A" w:rsidRDefault="00CB60F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ADD </w:t>
      </w:r>
      <w:r>
        <w:rPr>
          <w:rFonts w:ascii="PingFangSC-Regular" w:eastAsia="PingFangSC-Regular" w:hAnsi="PingFangSC-Regular" w:hint="eastAsia"/>
          <w:sz w:val="24"/>
        </w:rPr>
        <w:tab/>
        <w:t>R14 R10 R12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R14&lt;=42</w:t>
      </w:r>
    </w:p>
    <w:p w:rsidR="00226E7A" w:rsidRDefault="00226E7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</w:p>
    <w:p w:rsidR="00226E7A" w:rsidRDefault="00CB60F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LW </w:t>
      </w:r>
      <w:r>
        <w:rPr>
          <w:rFonts w:ascii="PingFangSC-Regular" w:eastAsia="PingFangSC-Regular" w:hAnsi="PingFangSC-Regular" w:hint="eastAsia"/>
          <w:sz w:val="24"/>
        </w:rPr>
        <w:tab/>
        <w:t>R10 R11 4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R10&lt;=21</w:t>
      </w:r>
    </w:p>
    <w:p w:rsidR="00226E7A" w:rsidRDefault="00CB60F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LW </w:t>
      </w:r>
      <w:r>
        <w:rPr>
          <w:rFonts w:ascii="PingFangSC-Regular" w:eastAsia="PingFangSC-Regular" w:hAnsi="PingFangSC-Regular" w:hint="eastAsia"/>
          <w:sz w:val="24"/>
        </w:rPr>
        <w:tab/>
        <w:t>R12 R13 4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R12&lt;=23</w:t>
      </w:r>
    </w:p>
    <w:p w:rsidR="00226E7A" w:rsidRDefault="00CB60F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ADD </w:t>
      </w:r>
      <w:r>
        <w:rPr>
          <w:rFonts w:ascii="PingFangSC-Regular" w:eastAsia="PingFangSC-Regular" w:hAnsi="PingFangSC-Regular" w:hint="eastAsia"/>
          <w:sz w:val="24"/>
        </w:rPr>
        <w:tab/>
        <w:t>R14 R10 R10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R14&lt;=42</w:t>
      </w:r>
    </w:p>
    <w:p w:rsidR="00226E7A" w:rsidRDefault="00226E7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</w:p>
    <w:p w:rsidR="00226E7A" w:rsidRDefault="00CB60F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ADD </w:t>
      </w:r>
      <w:r>
        <w:rPr>
          <w:rFonts w:ascii="PingFangSC-Regular" w:eastAsia="PingFangSC-Regular" w:hAnsi="PingFangSC-Regular" w:hint="eastAsia"/>
          <w:sz w:val="24"/>
        </w:rPr>
        <w:tab/>
        <w:t>R15 R16 R17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R15&lt;=33</w:t>
      </w:r>
    </w:p>
    <w:p w:rsidR="00226E7A" w:rsidRDefault="00CB60F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ADD </w:t>
      </w:r>
      <w:r>
        <w:rPr>
          <w:rFonts w:ascii="PingFangSC-Regular" w:eastAsia="PingFangSC-Regular" w:hAnsi="PingFangSC-Regular" w:hint="eastAsia"/>
          <w:sz w:val="24"/>
        </w:rPr>
        <w:tab/>
        <w:t>R18 R19 R20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R18&lt;=39</w:t>
      </w:r>
    </w:p>
    <w:p w:rsidR="00226E7A" w:rsidRDefault="00CB60F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ADD </w:t>
      </w:r>
      <w:r>
        <w:rPr>
          <w:rFonts w:ascii="PingFangSC-Regular" w:eastAsia="PingFangSC-Regular" w:hAnsi="PingFangSC-Regular" w:hint="eastAsia"/>
          <w:sz w:val="24"/>
        </w:rPr>
        <w:tab/>
        <w:t>R15 R18 R18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R15&lt;=78</w:t>
      </w:r>
    </w:p>
    <w:p w:rsidR="00226E7A" w:rsidRDefault="00226E7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</w:p>
    <w:p w:rsidR="00226E7A" w:rsidRDefault="00CB60F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ADD </w:t>
      </w:r>
      <w:r>
        <w:rPr>
          <w:rFonts w:ascii="PingFangSC-Regular" w:eastAsia="PingFangSC-Regular" w:hAnsi="PingFangSC-Regular" w:hint="eastAsia"/>
          <w:sz w:val="24"/>
        </w:rPr>
        <w:tab/>
        <w:t>R15 R16 R17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R15&lt;=33</w:t>
      </w:r>
    </w:p>
    <w:p w:rsidR="00226E7A" w:rsidRDefault="00CB60F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ADD </w:t>
      </w:r>
      <w:r>
        <w:rPr>
          <w:rFonts w:ascii="PingFangSC-Regular" w:eastAsia="PingFangSC-Regular" w:hAnsi="PingFangSC-Regular" w:hint="eastAsia"/>
          <w:sz w:val="24"/>
        </w:rPr>
        <w:tab/>
        <w:t>R18 R19 R20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R18&lt;=39</w:t>
      </w:r>
    </w:p>
    <w:p w:rsidR="00226E7A" w:rsidRDefault="00CB60F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ADD </w:t>
      </w:r>
      <w:r>
        <w:rPr>
          <w:rFonts w:ascii="PingFangSC-Regular" w:eastAsia="PingFangSC-Regular" w:hAnsi="PingFangSC-Regular" w:hint="eastAsia"/>
          <w:sz w:val="24"/>
        </w:rPr>
        <w:tab/>
        <w:t>R15 R18 R15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R15&lt;=72</w:t>
      </w:r>
    </w:p>
    <w:p w:rsidR="00226E7A" w:rsidRDefault="00226E7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</w:p>
    <w:p w:rsidR="00226E7A" w:rsidRDefault="00CB60F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ADD </w:t>
      </w:r>
      <w:r>
        <w:rPr>
          <w:rFonts w:ascii="PingFangSC-Regular" w:eastAsia="PingFangSC-Regular" w:hAnsi="PingFangSC-Regular" w:hint="eastAsia"/>
          <w:sz w:val="24"/>
        </w:rPr>
        <w:tab/>
        <w:t>R15 R16 R17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R15&lt;=33</w:t>
      </w:r>
    </w:p>
    <w:p w:rsidR="00226E7A" w:rsidRDefault="00CB60F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ADD </w:t>
      </w:r>
      <w:r>
        <w:rPr>
          <w:rFonts w:ascii="PingFangSC-Regular" w:eastAsia="PingFangSC-Regular" w:hAnsi="PingFangSC-Regular" w:hint="eastAsia"/>
          <w:sz w:val="24"/>
        </w:rPr>
        <w:tab/>
        <w:t>R18 R19 R20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R18&lt;=39</w:t>
      </w:r>
    </w:p>
    <w:p w:rsidR="00226E7A" w:rsidRDefault="00CB60F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ADD </w:t>
      </w:r>
      <w:r>
        <w:rPr>
          <w:rFonts w:ascii="PingFangSC-Regular" w:eastAsia="PingFangSC-Regular" w:hAnsi="PingFangSC-Regular" w:hint="eastAsia"/>
          <w:sz w:val="24"/>
        </w:rPr>
        <w:tab/>
        <w:t>R18 R15 R18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R18&lt;=72</w:t>
      </w:r>
    </w:p>
    <w:p w:rsidR="00226E7A" w:rsidRDefault="00226E7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</w:p>
    <w:p w:rsidR="00226E7A" w:rsidRDefault="00CB60F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ADD </w:t>
      </w:r>
      <w:r>
        <w:rPr>
          <w:rFonts w:ascii="PingFangSC-Regular" w:eastAsia="PingFangSC-Regular" w:hAnsi="PingFangSC-Regular" w:hint="eastAsia"/>
          <w:sz w:val="24"/>
        </w:rPr>
        <w:tab/>
        <w:t>R15 R16 R17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R15&lt;=33</w:t>
      </w:r>
    </w:p>
    <w:p w:rsidR="00226E7A" w:rsidRDefault="00CB60F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ADD </w:t>
      </w:r>
      <w:r>
        <w:rPr>
          <w:rFonts w:ascii="PingFangSC-Regular" w:eastAsia="PingFangSC-Regular" w:hAnsi="PingFangSC-Regular" w:hint="eastAsia"/>
          <w:sz w:val="24"/>
        </w:rPr>
        <w:tab/>
        <w:t>R18 R19 R20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R18&lt;=39</w:t>
      </w:r>
    </w:p>
    <w:p w:rsidR="00226E7A" w:rsidRDefault="00CB60F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ADD </w:t>
      </w:r>
      <w:r>
        <w:rPr>
          <w:rFonts w:ascii="PingFangSC-Regular" w:eastAsia="PingFangSC-Regular" w:hAnsi="PingFangSC-Regular" w:hint="eastAsia"/>
          <w:sz w:val="24"/>
        </w:rPr>
        <w:tab/>
        <w:t>R18 R15 R15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R18&lt;=66</w:t>
      </w:r>
    </w:p>
    <w:p w:rsidR="0005553C" w:rsidRDefault="000555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</w:p>
    <w:p w:rsidR="0005553C" w:rsidRDefault="000555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 w:hint="eastAsia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>/</w:t>
      </w:r>
      <w:r>
        <w:rPr>
          <w:rFonts w:ascii="PingFangSC-Regular" w:eastAsia="PingFangSC-Regular" w:hAnsi="PingFangSC-Regular"/>
          <w:sz w:val="24"/>
        </w:rPr>
        <w:t>/2</w:t>
      </w:r>
      <w:bookmarkStart w:id="0" w:name="_GoBack"/>
      <w:bookmarkEnd w:id="0"/>
    </w:p>
    <w:p w:rsidR="0005553C" w:rsidRDefault="0005553C" w:rsidP="000555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>伪指令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结果</w:t>
      </w:r>
    </w:p>
    <w:p w:rsidR="0005553C" w:rsidRDefault="0005553C" w:rsidP="000555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</w:p>
    <w:p w:rsidR="0005553C" w:rsidRDefault="0005553C" w:rsidP="000555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LW </w:t>
      </w:r>
      <w:r>
        <w:rPr>
          <w:rFonts w:ascii="PingFangSC-Regular" w:eastAsia="PingFangSC-Regular" w:hAnsi="PingFangSC-Regular" w:hint="eastAsia"/>
          <w:sz w:val="24"/>
        </w:rPr>
        <w:tab/>
        <w:t>R10 R11 1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R10&lt;=18</w:t>
      </w:r>
    </w:p>
    <w:p w:rsidR="0005553C" w:rsidRDefault="0005553C" w:rsidP="000555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ADD </w:t>
      </w:r>
      <w:r>
        <w:rPr>
          <w:rFonts w:ascii="PingFangSC-Regular" w:eastAsia="PingFangSC-Regular" w:hAnsi="PingFangSC-Regular" w:hint="eastAsia"/>
          <w:sz w:val="24"/>
        </w:rPr>
        <w:tab/>
        <w:t>R12 R13 R14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R12&lt;=27</w:t>
      </w:r>
    </w:p>
    <w:p w:rsidR="0005553C" w:rsidRDefault="0005553C" w:rsidP="000555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ADD </w:t>
      </w:r>
      <w:r>
        <w:rPr>
          <w:rFonts w:ascii="PingFangSC-Regular" w:eastAsia="PingFangSC-Regular" w:hAnsi="PingFangSC-Regular" w:hint="eastAsia"/>
          <w:sz w:val="24"/>
        </w:rPr>
        <w:tab/>
        <w:t>R15 R12 R12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R15&lt;=54</w:t>
      </w:r>
    </w:p>
    <w:p w:rsidR="0005553C" w:rsidRDefault="0005553C" w:rsidP="000555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LW </w:t>
      </w:r>
      <w:r>
        <w:rPr>
          <w:rFonts w:ascii="PingFangSC-Regular" w:eastAsia="PingFangSC-Regular" w:hAnsi="PingFangSC-Regular" w:hint="eastAsia"/>
          <w:sz w:val="24"/>
        </w:rPr>
        <w:tab/>
        <w:t>R10 R11 2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R10&lt;=19</w:t>
      </w:r>
    </w:p>
    <w:p w:rsidR="0005553C" w:rsidRDefault="0005553C" w:rsidP="000555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ADD </w:t>
      </w:r>
      <w:r>
        <w:rPr>
          <w:rFonts w:ascii="PingFangSC-Regular" w:eastAsia="PingFangSC-Regular" w:hAnsi="PingFangSC-Regular" w:hint="eastAsia"/>
          <w:sz w:val="24"/>
        </w:rPr>
        <w:tab/>
        <w:t>R12 R13 R14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R12&lt;=27</w:t>
      </w:r>
    </w:p>
    <w:p w:rsidR="0005553C" w:rsidRDefault="0005553C" w:rsidP="000555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ADD </w:t>
      </w:r>
      <w:r>
        <w:rPr>
          <w:rFonts w:ascii="PingFangSC-Regular" w:eastAsia="PingFangSC-Regular" w:hAnsi="PingFangSC-Regular" w:hint="eastAsia"/>
          <w:sz w:val="24"/>
        </w:rPr>
        <w:tab/>
        <w:t>R15 R12 R10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R15&lt;=46</w:t>
      </w:r>
    </w:p>
    <w:p w:rsidR="0005553C" w:rsidRDefault="0005553C" w:rsidP="000555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lastRenderedPageBreak/>
        <w:t xml:space="preserve">LW </w:t>
      </w:r>
      <w:r>
        <w:rPr>
          <w:rFonts w:ascii="PingFangSC-Regular" w:eastAsia="PingFangSC-Regular" w:hAnsi="PingFangSC-Regular" w:hint="eastAsia"/>
          <w:sz w:val="24"/>
        </w:rPr>
        <w:tab/>
        <w:t>R10 R11 3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R10&lt;=20</w:t>
      </w:r>
    </w:p>
    <w:p w:rsidR="0005553C" w:rsidRDefault="0005553C" w:rsidP="000555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ADD </w:t>
      </w:r>
      <w:r>
        <w:rPr>
          <w:rFonts w:ascii="PingFangSC-Regular" w:eastAsia="PingFangSC-Regular" w:hAnsi="PingFangSC-Regular" w:hint="eastAsia"/>
          <w:sz w:val="24"/>
        </w:rPr>
        <w:tab/>
        <w:t>R12 R13 R14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R12&lt;=27</w:t>
      </w:r>
    </w:p>
    <w:p w:rsidR="0005553C" w:rsidRDefault="0005553C" w:rsidP="000555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ADD </w:t>
      </w:r>
      <w:r>
        <w:rPr>
          <w:rFonts w:ascii="PingFangSC-Regular" w:eastAsia="PingFangSC-Regular" w:hAnsi="PingFangSC-Regular" w:hint="eastAsia"/>
          <w:sz w:val="24"/>
        </w:rPr>
        <w:tab/>
        <w:t>R15 R10 R12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R15&lt;=47</w:t>
      </w:r>
    </w:p>
    <w:p w:rsidR="0005553C" w:rsidRDefault="0005553C" w:rsidP="000555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LW </w:t>
      </w:r>
      <w:r>
        <w:rPr>
          <w:rFonts w:ascii="PingFangSC-Regular" w:eastAsia="PingFangSC-Regular" w:hAnsi="PingFangSC-Regular" w:hint="eastAsia"/>
          <w:sz w:val="24"/>
        </w:rPr>
        <w:tab/>
        <w:t>R10 R11 4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R10&lt;=21</w:t>
      </w:r>
    </w:p>
    <w:p w:rsidR="0005553C" w:rsidRDefault="0005553C" w:rsidP="000555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ADD </w:t>
      </w:r>
      <w:r>
        <w:rPr>
          <w:rFonts w:ascii="PingFangSC-Regular" w:eastAsia="PingFangSC-Regular" w:hAnsi="PingFangSC-Regular" w:hint="eastAsia"/>
          <w:sz w:val="24"/>
        </w:rPr>
        <w:tab/>
        <w:t>R12 R13 R14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R12&lt;=27</w:t>
      </w:r>
    </w:p>
    <w:p w:rsidR="0005553C" w:rsidRDefault="0005553C" w:rsidP="000555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ADD </w:t>
      </w:r>
      <w:r>
        <w:rPr>
          <w:rFonts w:ascii="PingFangSC-Regular" w:eastAsia="PingFangSC-Regular" w:hAnsi="PingFangSC-Regular" w:hint="eastAsia"/>
          <w:sz w:val="24"/>
        </w:rPr>
        <w:tab/>
        <w:t>R15 R10 R10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R15&lt;=42</w:t>
      </w:r>
    </w:p>
    <w:p w:rsidR="0005553C" w:rsidRDefault="0005553C" w:rsidP="000555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ADD </w:t>
      </w:r>
      <w:r>
        <w:rPr>
          <w:rFonts w:ascii="PingFangSC-Regular" w:eastAsia="PingFangSC-Regular" w:hAnsi="PingFangSC-Regular" w:hint="eastAsia"/>
          <w:sz w:val="24"/>
        </w:rPr>
        <w:tab/>
        <w:t>R16 R17 R18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R16&lt;=35</w:t>
      </w:r>
    </w:p>
    <w:p w:rsidR="0005553C" w:rsidRDefault="0005553C" w:rsidP="000555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LW </w:t>
      </w:r>
      <w:r>
        <w:rPr>
          <w:rFonts w:ascii="PingFangSC-Regular" w:eastAsia="PingFangSC-Regular" w:hAnsi="PingFangSC-Regular" w:hint="eastAsia"/>
          <w:sz w:val="24"/>
        </w:rPr>
        <w:tab/>
        <w:t>R19 R20 1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R19&lt;=33</w:t>
      </w:r>
    </w:p>
    <w:p w:rsidR="0005553C" w:rsidRDefault="0005553C" w:rsidP="000555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ADD </w:t>
      </w:r>
      <w:r>
        <w:rPr>
          <w:rFonts w:ascii="PingFangSC-Regular" w:eastAsia="PingFangSC-Regular" w:hAnsi="PingFangSC-Regular" w:hint="eastAsia"/>
          <w:sz w:val="24"/>
        </w:rPr>
        <w:tab/>
        <w:t>R10 R19 R19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R10&lt;=66</w:t>
      </w:r>
    </w:p>
    <w:p w:rsidR="0005553C" w:rsidRDefault="0005553C" w:rsidP="000555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ADD </w:t>
      </w:r>
      <w:r>
        <w:rPr>
          <w:rFonts w:ascii="PingFangSC-Regular" w:eastAsia="PingFangSC-Regular" w:hAnsi="PingFangSC-Regular" w:hint="eastAsia"/>
          <w:sz w:val="24"/>
        </w:rPr>
        <w:tab/>
        <w:t>R16 R17 R18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R16&lt;=35</w:t>
      </w:r>
    </w:p>
    <w:p w:rsidR="0005553C" w:rsidRDefault="0005553C" w:rsidP="000555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LW </w:t>
      </w:r>
      <w:r>
        <w:rPr>
          <w:rFonts w:ascii="PingFangSC-Regular" w:eastAsia="PingFangSC-Regular" w:hAnsi="PingFangSC-Regular" w:hint="eastAsia"/>
          <w:sz w:val="24"/>
        </w:rPr>
        <w:tab/>
        <w:t>R19 R20 2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R19&lt;=34</w:t>
      </w:r>
    </w:p>
    <w:p w:rsidR="0005553C" w:rsidRDefault="0005553C" w:rsidP="000555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ADD </w:t>
      </w:r>
      <w:r>
        <w:rPr>
          <w:rFonts w:ascii="PingFangSC-Regular" w:eastAsia="PingFangSC-Regular" w:hAnsi="PingFangSC-Regular" w:hint="eastAsia"/>
          <w:sz w:val="24"/>
        </w:rPr>
        <w:tab/>
        <w:t>R10 R19 R16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R10&lt;=69</w:t>
      </w:r>
    </w:p>
    <w:p w:rsidR="0005553C" w:rsidRDefault="0005553C" w:rsidP="000555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ADD </w:t>
      </w:r>
      <w:r>
        <w:rPr>
          <w:rFonts w:ascii="PingFangSC-Regular" w:eastAsia="PingFangSC-Regular" w:hAnsi="PingFangSC-Regular" w:hint="eastAsia"/>
          <w:sz w:val="24"/>
        </w:rPr>
        <w:tab/>
        <w:t>R16 R17 R18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R16&lt;=35</w:t>
      </w:r>
    </w:p>
    <w:p w:rsidR="0005553C" w:rsidRDefault="0005553C" w:rsidP="000555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LW </w:t>
      </w:r>
      <w:r>
        <w:rPr>
          <w:rFonts w:ascii="PingFangSC-Regular" w:eastAsia="PingFangSC-Regular" w:hAnsi="PingFangSC-Regular" w:hint="eastAsia"/>
          <w:sz w:val="24"/>
        </w:rPr>
        <w:tab/>
        <w:t>R19 R20 3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R19&lt;=35</w:t>
      </w:r>
    </w:p>
    <w:p w:rsidR="0005553C" w:rsidRDefault="0005553C" w:rsidP="000555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ADD </w:t>
      </w:r>
      <w:r>
        <w:rPr>
          <w:rFonts w:ascii="PingFangSC-Regular" w:eastAsia="PingFangSC-Regular" w:hAnsi="PingFangSC-Regular" w:hint="eastAsia"/>
          <w:sz w:val="24"/>
        </w:rPr>
        <w:tab/>
        <w:t>R10 R16 R19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R10&lt;=70</w:t>
      </w:r>
    </w:p>
    <w:p w:rsidR="0005553C" w:rsidRDefault="0005553C" w:rsidP="000555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ADD </w:t>
      </w:r>
      <w:r>
        <w:rPr>
          <w:rFonts w:ascii="PingFangSC-Regular" w:eastAsia="PingFangSC-Regular" w:hAnsi="PingFangSC-Regular" w:hint="eastAsia"/>
          <w:sz w:val="24"/>
        </w:rPr>
        <w:tab/>
        <w:t>R16 R17 R18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R16&lt;=35</w:t>
      </w:r>
    </w:p>
    <w:p w:rsidR="0005553C" w:rsidRDefault="0005553C" w:rsidP="000555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LW </w:t>
      </w:r>
      <w:r>
        <w:rPr>
          <w:rFonts w:ascii="PingFangSC-Regular" w:eastAsia="PingFangSC-Regular" w:hAnsi="PingFangSC-Regular" w:hint="eastAsia"/>
          <w:sz w:val="24"/>
        </w:rPr>
        <w:tab/>
        <w:t>R19 R20 4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R19&lt;=36</w:t>
      </w:r>
    </w:p>
    <w:p w:rsidR="0005553C" w:rsidRDefault="0005553C" w:rsidP="000555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  <w:r>
        <w:rPr>
          <w:rFonts w:ascii="PingFangSC-Regular" w:eastAsia="PingFangSC-Regular" w:hAnsi="PingFangSC-Regular" w:hint="eastAsia"/>
          <w:sz w:val="24"/>
        </w:rPr>
        <w:t xml:space="preserve">ADD </w:t>
      </w:r>
      <w:r>
        <w:rPr>
          <w:rFonts w:ascii="PingFangSC-Regular" w:eastAsia="PingFangSC-Regular" w:hAnsi="PingFangSC-Regular" w:hint="eastAsia"/>
          <w:sz w:val="24"/>
        </w:rPr>
        <w:tab/>
        <w:t>R10 R16 R16</w:t>
      </w:r>
      <w:r>
        <w:rPr>
          <w:rFonts w:ascii="PingFangSC-Regular" w:eastAsia="PingFangSC-Regular" w:hAnsi="PingFangSC-Regular" w:hint="eastAsia"/>
          <w:sz w:val="24"/>
        </w:rPr>
        <w:tab/>
      </w:r>
      <w:r>
        <w:rPr>
          <w:rFonts w:ascii="PingFangSC-Regular" w:eastAsia="PingFangSC-Regular" w:hAnsi="PingFangSC-Regular" w:hint="eastAsia"/>
          <w:sz w:val="24"/>
        </w:rPr>
        <w:tab/>
        <w:t>R10&lt;=70</w:t>
      </w:r>
    </w:p>
    <w:p w:rsidR="0005553C" w:rsidRPr="0005553C" w:rsidRDefault="000555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4"/>
        </w:rPr>
      </w:pPr>
    </w:p>
    <w:p w:rsidR="00226E7A" w:rsidRDefault="00226E7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</w:pPr>
    </w:p>
    <w:sectPr w:rsidR="00226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15C" w:rsidRDefault="0095615C" w:rsidP="0005553C">
      <w:r>
        <w:separator/>
      </w:r>
    </w:p>
  </w:endnote>
  <w:endnote w:type="continuationSeparator" w:id="0">
    <w:p w:rsidR="0095615C" w:rsidRDefault="0095615C" w:rsidP="00055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-Regular">
    <w:altName w:val="宋体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15C" w:rsidRDefault="0095615C" w:rsidP="0005553C">
      <w:r>
        <w:separator/>
      </w:r>
    </w:p>
  </w:footnote>
  <w:footnote w:type="continuationSeparator" w:id="0">
    <w:p w:rsidR="0095615C" w:rsidRDefault="0095615C" w:rsidP="000555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317CAF"/>
    <w:rsid w:val="0005553C"/>
    <w:rsid w:val="00226E7A"/>
    <w:rsid w:val="0091762B"/>
    <w:rsid w:val="0095615C"/>
    <w:rsid w:val="00CB60FA"/>
    <w:rsid w:val="00DB0834"/>
    <w:rsid w:val="00F8487B"/>
    <w:rsid w:val="0120708A"/>
    <w:rsid w:val="014F2D04"/>
    <w:rsid w:val="0236301C"/>
    <w:rsid w:val="0261598D"/>
    <w:rsid w:val="02B754D0"/>
    <w:rsid w:val="030D4B60"/>
    <w:rsid w:val="038C2C94"/>
    <w:rsid w:val="04C06476"/>
    <w:rsid w:val="05113BFB"/>
    <w:rsid w:val="05126EA9"/>
    <w:rsid w:val="058021B2"/>
    <w:rsid w:val="0616670A"/>
    <w:rsid w:val="06317CAF"/>
    <w:rsid w:val="06682314"/>
    <w:rsid w:val="08486D46"/>
    <w:rsid w:val="08552F75"/>
    <w:rsid w:val="089700B3"/>
    <w:rsid w:val="09BC7B9A"/>
    <w:rsid w:val="09D75378"/>
    <w:rsid w:val="09F448FA"/>
    <w:rsid w:val="0A047C1E"/>
    <w:rsid w:val="0A0B7070"/>
    <w:rsid w:val="0B864F60"/>
    <w:rsid w:val="0B907F5E"/>
    <w:rsid w:val="0BA3073A"/>
    <w:rsid w:val="0BCD3640"/>
    <w:rsid w:val="0C0D10D4"/>
    <w:rsid w:val="0CB5101A"/>
    <w:rsid w:val="0CBA364B"/>
    <w:rsid w:val="0D3D1BF8"/>
    <w:rsid w:val="0DCF304A"/>
    <w:rsid w:val="0E1B3F54"/>
    <w:rsid w:val="0E5C3EDF"/>
    <w:rsid w:val="0EEF349E"/>
    <w:rsid w:val="0EF765C5"/>
    <w:rsid w:val="0F75779B"/>
    <w:rsid w:val="10746BD1"/>
    <w:rsid w:val="108556EF"/>
    <w:rsid w:val="130E7E21"/>
    <w:rsid w:val="136919A8"/>
    <w:rsid w:val="149D1DF8"/>
    <w:rsid w:val="15111DD0"/>
    <w:rsid w:val="15744C13"/>
    <w:rsid w:val="16011D49"/>
    <w:rsid w:val="16262D89"/>
    <w:rsid w:val="16D473FF"/>
    <w:rsid w:val="17973A7B"/>
    <w:rsid w:val="17FD2397"/>
    <w:rsid w:val="19782B43"/>
    <w:rsid w:val="199C3843"/>
    <w:rsid w:val="1B131C9B"/>
    <w:rsid w:val="1B7053BC"/>
    <w:rsid w:val="1C504F3C"/>
    <w:rsid w:val="1D0261F9"/>
    <w:rsid w:val="1D461719"/>
    <w:rsid w:val="1E912E0A"/>
    <w:rsid w:val="1EF42F91"/>
    <w:rsid w:val="1F84395A"/>
    <w:rsid w:val="1FC152B7"/>
    <w:rsid w:val="2109117E"/>
    <w:rsid w:val="21871FD0"/>
    <w:rsid w:val="21B77521"/>
    <w:rsid w:val="21EC242E"/>
    <w:rsid w:val="22136ACB"/>
    <w:rsid w:val="22141770"/>
    <w:rsid w:val="222627A2"/>
    <w:rsid w:val="225E6C58"/>
    <w:rsid w:val="22872778"/>
    <w:rsid w:val="22F402B8"/>
    <w:rsid w:val="2391349B"/>
    <w:rsid w:val="24A979C1"/>
    <w:rsid w:val="24AA5230"/>
    <w:rsid w:val="25092869"/>
    <w:rsid w:val="25EA70A5"/>
    <w:rsid w:val="27122C5C"/>
    <w:rsid w:val="27147223"/>
    <w:rsid w:val="27CF7FFA"/>
    <w:rsid w:val="281A665E"/>
    <w:rsid w:val="282F5610"/>
    <w:rsid w:val="286C552B"/>
    <w:rsid w:val="29012ED6"/>
    <w:rsid w:val="290D7FD0"/>
    <w:rsid w:val="298F4798"/>
    <w:rsid w:val="29D63F3C"/>
    <w:rsid w:val="2A710F68"/>
    <w:rsid w:val="2ACE059D"/>
    <w:rsid w:val="2D0417C0"/>
    <w:rsid w:val="2DC13E53"/>
    <w:rsid w:val="2DDE41B3"/>
    <w:rsid w:val="2E141E69"/>
    <w:rsid w:val="2E396063"/>
    <w:rsid w:val="2E636AD0"/>
    <w:rsid w:val="2ED572C7"/>
    <w:rsid w:val="2F70650F"/>
    <w:rsid w:val="2FA0522A"/>
    <w:rsid w:val="2FA271AB"/>
    <w:rsid w:val="30ED6144"/>
    <w:rsid w:val="31E27CEF"/>
    <w:rsid w:val="32890CCB"/>
    <w:rsid w:val="32DA769E"/>
    <w:rsid w:val="33096D32"/>
    <w:rsid w:val="33543332"/>
    <w:rsid w:val="33903273"/>
    <w:rsid w:val="339D51CC"/>
    <w:rsid w:val="33CC7D8B"/>
    <w:rsid w:val="34623C7F"/>
    <w:rsid w:val="34C86BC7"/>
    <w:rsid w:val="350B45AA"/>
    <w:rsid w:val="35FE3FE3"/>
    <w:rsid w:val="36EE2213"/>
    <w:rsid w:val="36FF215C"/>
    <w:rsid w:val="373C49E7"/>
    <w:rsid w:val="37AD75B7"/>
    <w:rsid w:val="37F84A4F"/>
    <w:rsid w:val="382C5FBC"/>
    <w:rsid w:val="395364EF"/>
    <w:rsid w:val="3A121368"/>
    <w:rsid w:val="3BE802B1"/>
    <w:rsid w:val="3C1565D3"/>
    <w:rsid w:val="3CCA2587"/>
    <w:rsid w:val="3D501C96"/>
    <w:rsid w:val="3DFA52D9"/>
    <w:rsid w:val="3E191196"/>
    <w:rsid w:val="3E9D6217"/>
    <w:rsid w:val="3F1E649E"/>
    <w:rsid w:val="3F2B3526"/>
    <w:rsid w:val="3F863624"/>
    <w:rsid w:val="401B2E4A"/>
    <w:rsid w:val="40DB064B"/>
    <w:rsid w:val="411E2F5E"/>
    <w:rsid w:val="41507242"/>
    <w:rsid w:val="41573D90"/>
    <w:rsid w:val="42F86613"/>
    <w:rsid w:val="455D63EC"/>
    <w:rsid w:val="45AD179A"/>
    <w:rsid w:val="461E52B1"/>
    <w:rsid w:val="46AF2D21"/>
    <w:rsid w:val="46C078E8"/>
    <w:rsid w:val="47D077E8"/>
    <w:rsid w:val="48776E83"/>
    <w:rsid w:val="487E778C"/>
    <w:rsid w:val="492D732F"/>
    <w:rsid w:val="49A738F9"/>
    <w:rsid w:val="4A5E248E"/>
    <w:rsid w:val="4B4118F7"/>
    <w:rsid w:val="4C9C79B0"/>
    <w:rsid w:val="4CF77CDD"/>
    <w:rsid w:val="4D1C696D"/>
    <w:rsid w:val="4E513260"/>
    <w:rsid w:val="4EA55500"/>
    <w:rsid w:val="4F6F09A2"/>
    <w:rsid w:val="528E30B6"/>
    <w:rsid w:val="53DF2B1D"/>
    <w:rsid w:val="53DF4294"/>
    <w:rsid w:val="54215EAF"/>
    <w:rsid w:val="54402C69"/>
    <w:rsid w:val="54A36755"/>
    <w:rsid w:val="55427F63"/>
    <w:rsid w:val="555B6FBE"/>
    <w:rsid w:val="55627230"/>
    <w:rsid w:val="55760A69"/>
    <w:rsid w:val="55A72988"/>
    <w:rsid w:val="56987A79"/>
    <w:rsid w:val="56B70FAC"/>
    <w:rsid w:val="56ED1865"/>
    <w:rsid w:val="5717301C"/>
    <w:rsid w:val="58595708"/>
    <w:rsid w:val="58D107B8"/>
    <w:rsid w:val="5A8252DB"/>
    <w:rsid w:val="5AA42087"/>
    <w:rsid w:val="5B327D33"/>
    <w:rsid w:val="5DD304EC"/>
    <w:rsid w:val="5ECE1D0A"/>
    <w:rsid w:val="5F6B0E82"/>
    <w:rsid w:val="5FCA5714"/>
    <w:rsid w:val="5FD01E94"/>
    <w:rsid w:val="60E65743"/>
    <w:rsid w:val="61016B17"/>
    <w:rsid w:val="6158044A"/>
    <w:rsid w:val="616A6810"/>
    <w:rsid w:val="61A8040F"/>
    <w:rsid w:val="629C758E"/>
    <w:rsid w:val="63620E14"/>
    <w:rsid w:val="639F2CE0"/>
    <w:rsid w:val="642617A2"/>
    <w:rsid w:val="64DA7C36"/>
    <w:rsid w:val="65134078"/>
    <w:rsid w:val="65502566"/>
    <w:rsid w:val="65AE20B0"/>
    <w:rsid w:val="664B1DE5"/>
    <w:rsid w:val="67204EFD"/>
    <w:rsid w:val="67B06627"/>
    <w:rsid w:val="67F3326E"/>
    <w:rsid w:val="686C7852"/>
    <w:rsid w:val="692D6D02"/>
    <w:rsid w:val="69C73DA6"/>
    <w:rsid w:val="6AA90C6B"/>
    <w:rsid w:val="6CA040F4"/>
    <w:rsid w:val="6D34775A"/>
    <w:rsid w:val="6D535020"/>
    <w:rsid w:val="6DA449A3"/>
    <w:rsid w:val="6E397924"/>
    <w:rsid w:val="6E6926CF"/>
    <w:rsid w:val="6E8A491D"/>
    <w:rsid w:val="6ED60B4D"/>
    <w:rsid w:val="6F1C74B9"/>
    <w:rsid w:val="6F8B0D23"/>
    <w:rsid w:val="6FA540D7"/>
    <w:rsid w:val="6FD8707E"/>
    <w:rsid w:val="70925504"/>
    <w:rsid w:val="70DA671A"/>
    <w:rsid w:val="720A08BC"/>
    <w:rsid w:val="727F5C2F"/>
    <w:rsid w:val="73132284"/>
    <w:rsid w:val="73316783"/>
    <w:rsid w:val="734D7845"/>
    <w:rsid w:val="73AF78F1"/>
    <w:rsid w:val="74CF5072"/>
    <w:rsid w:val="759C6DDD"/>
    <w:rsid w:val="75C3658C"/>
    <w:rsid w:val="76321206"/>
    <w:rsid w:val="775349B4"/>
    <w:rsid w:val="779A223E"/>
    <w:rsid w:val="7850603F"/>
    <w:rsid w:val="7864138E"/>
    <w:rsid w:val="789209B3"/>
    <w:rsid w:val="78FE0937"/>
    <w:rsid w:val="79235BE4"/>
    <w:rsid w:val="7A286ACC"/>
    <w:rsid w:val="7A727B0E"/>
    <w:rsid w:val="7A9213B3"/>
    <w:rsid w:val="7AEF678E"/>
    <w:rsid w:val="7B221633"/>
    <w:rsid w:val="7BCC6D88"/>
    <w:rsid w:val="7C617CFF"/>
    <w:rsid w:val="7DBC61DE"/>
    <w:rsid w:val="7E870250"/>
    <w:rsid w:val="7EE3602A"/>
    <w:rsid w:val="7EFD27D7"/>
    <w:rsid w:val="7F9D1A43"/>
    <w:rsid w:val="7FA2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0F2F48"/>
  <w15:docId w15:val="{8945E89C-223D-49A1-A162-7DA717EA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55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5553C"/>
    <w:rPr>
      <w:kern w:val="2"/>
      <w:sz w:val="18"/>
      <w:szCs w:val="18"/>
    </w:rPr>
  </w:style>
  <w:style w:type="paragraph" w:styleId="a5">
    <w:name w:val="footer"/>
    <w:basedOn w:val="a"/>
    <w:link w:val="a6"/>
    <w:rsid w:val="00055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5553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xi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刘严欣</dc:creator>
  <cp:lastModifiedBy>yyprx xxxx</cp:lastModifiedBy>
  <cp:revision>3</cp:revision>
  <dcterms:created xsi:type="dcterms:W3CDTF">2018-12-07T03:37:00Z</dcterms:created>
  <dcterms:modified xsi:type="dcterms:W3CDTF">2018-12-12T14:15:00Z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